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5605A" w14:textId="77777777" w:rsidR="00D76E30" w:rsidRDefault="006A2F8F">
      <w:pPr>
        <w:rPr>
          <w:rFonts w:hint="eastAsia"/>
        </w:rPr>
      </w:pPr>
      <w:r>
        <w:rPr>
          <w:rFonts w:hint="eastAsia"/>
        </w:rPr>
        <w:t>-</w:t>
      </w:r>
      <w:r>
        <w:t>R</w:t>
      </w:r>
      <w:r>
        <w:rPr>
          <w:rFonts w:hint="eastAsia"/>
        </w:rPr>
        <w:t>esearch online, found interesting in image generation.</w:t>
      </w:r>
    </w:p>
    <w:p w14:paraId="2C456673" w14:textId="7D78153A" w:rsidR="00E66BD9" w:rsidRDefault="00E66BD9">
      <w:pPr>
        <w:rPr>
          <w:rFonts w:hint="eastAsia"/>
        </w:rPr>
      </w:pPr>
      <w:r>
        <w:rPr>
          <w:rFonts w:hint="eastAsia"/>
        </w:rPr>
        <w:t>DCGAN first</w:t>
      </w:r>
    </w:p>
    <w:p w14:paraId="0D0E5389" w14:textId="77777777" w:rsidR="006A2F8F" w:rsidRDefault="006A2F8F">
      <w:pPr>
        <w:rPr>
          <w:rFonts w:hint="eastAsia"/>
        </w:rPr>
      </w:pPr>
      <w:r>
        <w:rPr>
          <w:rFonts w:hint="eastAsia"/>
        </w:rPr>
        <w:t xml:space="preserve">-Learned new </w:t>
      </w:r>
      <w:r>
        <w:t>technology</w:t>
      </w:r>
      <w:r>
        <w:rPr>
          <w:rFonts w:hint="eastAsia"/>
        </w:rPr>
        <w:t xml:space="preserve"> which we can input a comic face and let machine draws fake human face, or input real person face, and output the comic face.</w:t>
      </w:r>
    </w:p>
    <w:p w14:paraId="79A7658A" w14:textId="77777777" w:rsidR="0011628E" w:rsidRDefault="006A2F8F">
      <w:pPr>
        <w:rPr>
          <w:rFonts w:hint="eastAsia"/>
        </w:rPr>
      </w:pPr>
      <w:r>
        <w:rPr>
          <w:rFonts w:hint="eastAsia"/>
        </w:rPr>
        <w:t xml:space="preserve">-After we build the model, input would be real picture, output the fake pic that machine draws. But we think we can have an </w:t>
      </w:r>
      <w:r>
        <w:t>improvement</w:t>
      </w:r>
      <w:r>
        <w:rPr>
          <w:rFonts w:hint="eastAsia"/>
        </w:rPr>
        <w:t xml:space="preserve"> on it, so we decide to use </w:t>
      </w:r>
      <w:r w:rsidR="00264493">
        <w:rPr>
          <w:rFonts w:hint="eastAsia"/>
        </w:rPr>
        <w:t xml:space="preserve">the </w:t>
      </w:r>
      <w:proofErr w:type="spellStart"/>
      <w:r w:rsidR="00264493">
        <w:rPr>
          <w:rFonts w:hint="eastAsia"/>
        </w:rPr>
        <w:t>C</w:t>
      </w:r>
      <w:r>
        <w:rPr>
          <w:rFonts w:hint="eastAsia"/>
        </w:rPr>
        <w:t>ycle</w:t>
      </w:r>
      <w:r w:rsidR="00721080">
        <w:rPr>
          <w:rFonts w:hint="eastAsia"/>
        </w:rPr>
        <w:t>G</w:t>
      </w:r>
      <w:r>
        <w:rPr>
          <w:rFonts w:hint="eastAsia"/>
        </w:rPr>
        <w:t>an</w:t>
      </w:r>
      <w:proofErr w:type="spellEnd"/>
      <w:r w:rsidR="00095819">
        <w:rPr>
          <w:rFonts w:hint="eastAsia"/>
        </w:rPr>
        <w:t>.</w:t>
      </w:r>
    </w:p>
    <w:p w14:paraId="25EF56DF" w14:textId="77777777" w:rsidR="00DE759C" w:rsidRPr="00DE759C" w:rsidRDefault="00DE759C" w:rsidP="00DE759C">
      <w:pPr>
        <w:widowControl/>
        <w:jc w:val="left"/>
        <w:rPr>
          <w:rFonts w:ascii="Times New Roman" w:eastAsia="Times New Roman" w:hAnsi="Times New Roman" w:cs="Times New Roman"/>
          <w:kern w:val="0"/>
        </w:rPr>
      </w:pPr>
      <w:r w:rsidRPr="00DE759C">
        <w:rPr>
          <w:rFonts w:ascii="Times New Roman" w:eastAsia="Times New Roman" w:hAnsi="Times New Roman" w:cs="Times New Roman"/>
          <w:noProof/>
          <w:kern w:val="0"/>
        </w:rPr>
        <w:drawing>
          <wp:inline distT="0" distB="0" distL="0" distR="0" wp14:anchorId="7A43E77E" wp14:editId="1A14B527">
            <wp:extent cx="5719533" cy="2315458"/>
            <wp:effectExtent l="0" t="0" r="0" b="0"/>
            <wp:docPr id="1" name="图片 1" descr="https://lh3.googleusercontent.com/nAi1LiV98s3S6I9n59_Q07eRxWf6pLbuxFVvUaiyDttUFYtiI48xgCVaydsujq2AMiDXBw7Ncf15Xac3yxW3R5P0R3JCGjgF27ZP4QmkOKu1we91lcgzyuOD5VZ27Sjb83b9IKFHJ5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Ai1LiV98s3S6I9n59_Q07eRxWf6pLbuxFVvUaiyDttUFYtiI48xgCVaydsujq2AMiDXBw7Ncf15Xac3yxW3R5P0R3JCGjgF27ZP4QmkOKu1we91lcgzyuOD5VZ27Sjb83b9IKFHJ5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26840" cy="2358900"/>
                    </a:xfrm>
                    <a:prstGeom prst="rect">
                      <a:avLst/>
                    </a:prstGeom>
                    <a:noFill/>
                    <a:ln>
                      <a:noFill/>
                    </a:ln>
                  </pic:spPr>
                </pic:pic>
              </a:graphicData>
            </a:graphic>
          </wp:inline>
        </w:drawing>
      </w:r>
    </w:p>
    <w:p w14:paraId="69E466AD" w14:textId="6F9AE7F0" w:rsidR="0011628E" w:rsidRDefault="00DE759C">
      <w:pPr>
        <w:rPr>
          <w:rFonts w:hint="eastAsia"/>
        </w:rPr>
      </w:pPr>
      <w:r>
        <w:rPr>
          <w:rFonts w:hint="eastAsia"/>
        </w:rPr>
        <w:t xml:space="preserve">2 datasets are </w:t>
      </w:r>
      <w:r>
        <w:t>training</w:t>
      </w:r>
      <w:r>
        <w:rPr>
          <w:rFonts w:hint="eastAsia"/>
        </w:rPr>
        <w:t xml:space="preserve"> at the beginning, and then we want to save their features on the right position (like the nose from one pic will not show up on the eyes position of another one). </w:t>
      </w:r>
      <w:r w:rsidR="00D37396">
        <w:rPr>
          <w:rFonts w:hint="eastAsia"/>
        </w:rPr>
        <w:t>T</w:t>
      </w:r>
      <w:r>
        <w:rPr>
          <w:rFonts w:hint="eastAsia"/>
        </w:rPr>
        <w:t xml:space="preserve">he encoder </w:t>
      </w:r>
      <w:r w:rsidR="00D37396">
        <w:rPr>
          <w:rFonts w:hint="eastAsia"/>
        </w:rPr>
        <w:t xml:space="preserve">use </w:t>
      </w:r>
      <w:r w:rsidR="00D37396" w:rsidRPr="00D37396">
        <w:t>convolution neural network</w:t>
      </w:r>
      <w:r w:rsidR="00D37396" w:rsidRPr="00D37396">
        <w:rPr>
          <w:rFonts w:hint="eastAsia"/>
        </w:rPr>
        <w:t xml:space="preserve"> </w:t>
      </w:r>
      <w:r>
        <w:rPr>
          <w:rFonts w:hint="eastAsia"/>
        </w:rPr>
        <w:t>to extract the features from the</w:t>
      </w:r>
      <w:r w:rsidR="00D37396">
        <w:rPr>
          <w:rFonts w:hint="eastAsia"/>
        </w:rPr>
        <w:t xml:space="preserve"> original</w:t>
      </w:r>
      <w:r>
        <w:rPr>
          <w:rFonts w:hint="eastAsia"/>
        </w:rPr>
        <w:t xml:space="preserve"> dataset pics and save those features in a public space (red box).</w:t>
      </w:r>
      <w:r w:rsidR="00264493">
        <w:rPr>
          <w:rFonts w:hint="eastAsia"/>
        </w:rPr>
        <w:t xml:space="preserve"> </w:t>
      </w:r>
      <w:r w:rsidR="005C5C68">
        <w:rPr>
          <w:rFonts w:hint="eastAsia"/>
        </w:rPr>
        <w:t>So the</w:t>
      </w:r>
      <w:r w:rsidR="00264493">
        <w:rPr>
          <w:rFonts w:hint="eastAsia"/>
        </w:rPr>
        <w:t xml:space="preserve"> </w:t>
      </w:r>
      <w:r w:rsidR="005C5C68">
        <w:rPr>
          <w:rFonts w:hint="eastAsia"/>
        </w:rPr>
        <w:t>encoder</w:t>
      </w:r>
      <w:r w:rsidR="00264493">
        <w:rPr>
          <w:rFonts w:hint="eastAsia"/>
        </w:rPr>
        <w:t xml:space="preserve"> will extract the pic </w:t>
      </w:r>
      <w:proofErr w:type="gramStart"/>
      <w:r w:rsidR="00264493">
        <w:rPr>
          <w:rFonts w:hint="eastAsia"/>
        </w:rPr>
        <w:t>A(</w:t>
      </w:r>
      <w:proofErr w:type="gramEnd"/>
      <w:r w:rsidR="00264493">
        <w:rPr>
          <w:rFonts w:hint="eastAsia"/>
        </w:rPr>
        <w:t>real person)</w:t>
      </w:r>
      <w:r w:rsidR="00264493">
        <w:t>’</w:t>
      </w:r>
      <w:r w:rsidR="00264493">
        <w:rPr>
          <w:rFonts w:hint="eastAsia"/>
        </w:rPr>
        <w:t>s feature and put into the public space, and as well as B</w:t>
      </w:r>
      <w:r w:rsidR="00264493">
        <w:t>’</w:t>
      </w:r>
      <w:r w:rsidR="00264493">
        <w:rPr>
          <w:rFonts w:hint="eastAsia"/>
        </w:rPr>
        <w:t>s. Then decoder will put the A</w:t>
      </w:r>
      <w:r w:rsidR="00264493">
        <w:t>’</w:t>
      </w:r>
      <w:r w:rsidR="00264493">
        <w:rPr>
          <w:rFonts w:hint="eastAsia"/>
        </w:rPr>
        <w:t>s features on B, and B</w:t>
      </w:r>
      <w:r w:rsidR="00264493">
        <w:t>’</w:t>
      </w:r>
      <w:r w:rsidR="00264493">
        <w:rPr>
          <w:rFonts w:hint="eastAsia"/>
        </w:rPr>
        <w:t xml:space="preserve">s features on A and then output the result pics. </w:t>
      </w:r>
      <w:r w:rsidR="005C5C68">
        <w:rPr>
          <w:rFonts w:hint="eastAsia"/>
        </w:rPr>
        <w:t xml:space="preserve">Finally, </w:t>
      </w:r>
      <w:r w:rsidR="00264493">
        <w:rPr>
          <w:rFonts w:hint="eastAsia"/>
        </w:rPr>
        <w:t xml:space="preserve">discriminator going to </w:t>
      </w:r>
      <w:r w:rsidR="00264493" w:rsidRPr="00264493">
        <w:t>distinguish</w:t>
      </w:r>
      <w:r w:rsidR="00264493">
        <w:rPr>
          <w:rFonts w:hint="eastAsia"/>
        </w:rPr>
        <w:t xml:space="preserve"> output pic</w:t>
      </w:r>
      <w:r w:rsidR="005C5C68">
        <w:rPr>
          <w:rFonts w:hint="eastAsia"/>
        </w:rPr>
        <w:t>s</w:t>
      </w:r>
      <w:r w:rsidR="00264493">
        <w:rPr>
          <w:rFonts w:hint="eastAsia"/>
        </w:rPr>
        <w:t xml:space="preserve"> whether is real or not.</w:t>
      </w:r>
    </w:p>
    <w:p w14:paraId="61005F6F" w14:textId="77777777" w:rsidR="000F6F84" w:rsidRDefault="000F6F84">
      <w:pPr>
        <w:rPr>
          <w:rFonts w:hint="eastAsia"/>
        </w:rPr>
      </w:pPr>
    </w:p>
    <w:p w14:paraId="2839A1EE" w14:textId="2F93FC64" w:rsidR="000F6F84" w:rsidRDefault="000F6F84">
      <w:pPr>
        <w:rPr>
          <w:rFonts w:hint="eastAsia"/>
        </w:rPr>
      </w:pPr>
      <w:r>
        <w:t>P</w:t>
      </w:r>
      <w:r>
        <w:rPr>
          <w:rFonts w:hint="eastAsia"/>
        </w:rPr>
        <w:t xml:space="preserve">roblems: cannot deploy our </w:t>
      </w:r>
      <w:r w:rsidR="00565586">
        <w:rPr>
          <w:rFonts w:hint="eastAsia"/>
        </w:rPr>
        <w:t>preset model on to the web app</w:t>
      </w:r>
    </w:p>
    <w:p w14:paraId="2F1ABB66" w14:textId="1F0D154E" w:rsidR="00565586" w:rsidRDefault="00565586">
      <w:pPr>
        <w:rPr>
          <w:rFonts w:hint="eastAsia"/>
        </w:rPr>
      </w:pPr>
      <w:r>
        <w:t>S</w:t>
      </w:r>
      <w:r>
        <w:rPr>
          <w:rFonts w:hint="eastAsia"/>
        </w:rPr>
        <w:t xml:space="preserve">olution: we setup </w:t>
      </w:r>
      <w:proofErr w:type="spellStart"/>
      <w:r>
        <w:rPr>
          <w:rFonts w:hint="eastAsia"/>
        </w:rPr>
        <w:t>tensorboard</w:t>
      </w:r>
      <w:proofErr w:type="spellEnd"/>
      <w:r>
        <w:rPr>
          <w:rFonts w:hint="eastAsia"/>
        </w:rPr>
        <w:t xml:space="preserve"> so that we can see our model for the entire project. </w:t>
      </w:r>
      <w:r w:rsidR="005F5A4E">
        <w:rPr>
          <w:rFonts w:hint="eastAsia"/>
        </w:rPr>
        <w:t>(</w:t>
      </w:r>
      <w:r w:rsidR="005F5A4E">
        <w:t>visualization</w:t>
      </w:r>
      <w:r w:rsidR="005F5A4E">
        <w:rPr>
          <w:rFonts w:hint="eastAsia"/>
        </w:rPr>
        <w:t xml:space="preserve"> tool) </w:t>
      </w:r>
    </w:p>
    <w:p w14:paraId="38409FCC" w14:textId="77777777" w:rsidR="00EF38A1" w:rsidRDefault="00EF38A1">
      <w:pPr>
        <w:rPr>
          <w:rFonts w:hint="eastAsia"/>
        </w:rPr>
      </w:pPr>
    </w:p>
    <w:p w14:paraId="223F21B0" w14:textId="77777777" w:rsidR="00EF38A1" w:rsidRDefault="00EF38A1">
      <w:pPr>
        <w:rPr>
          <w:rFonts w:hint="eastAsia"/>
        </w:rPr>
      </w:pPr>
      <w:bookmarkStart w:id="0" w:name="_GoBack"/>
      <w:bookmarkEnd w:id="0"/>
    </w:p>
    <w:p w14:paraId="18B3B8E7" w14:textId="65B0C99D" w:rsidR="00C82B9B" w:rsidRDefault="00C82B9B">
      <w:pPr>
        <w:rPr>
          <w:rFonts w:hint="eastAsia"/>
        </w:rPr>
      </w:pPr>
      <w:r>
        <w:rPr>
          <w:rFonts w:hint="eastAsia"/>
        </w:rPr>
        <w:lastRenderedPageBreak/>
        <w:t xml:space="preserve">// </w:t>
      </w:r>
      <w:r>
        <w:t>W</w:t>
      </w:r>
      <w:r>
        <w:rPr>
          <w:rFonts w:hint="eastAsia"/>
        </w:rPr>
        <w:t xml:space="preserve">henever </w:t>
      </w:r>
      <w:proofErr w:type="gramStart"/>
      <w:r>
        <w:rPr>
          <w:rFonts w:hint="eastAsia"/>
        </w:rPr>
        <w:t>you</w:t>
      </w:r>
      <w:proofErr w:type="gramEnd"/>
      <w:r>
        <w:rPr>
          <w:rFonts w:hint="eastAsia"/>
        </w:rPr>
        <w:t xml:space="preserve"> setup a node, it will displayed on </w:t>
      </w:r>
      <w:proofErr w:type="spellStart"/>
      <w:r>
        <w:rPr>
          <w:rFonts w:hint="eastAsia"/>
        </w:rPr>
        <w:t>tensorboard</w:t>
      </w:r>
      <w:proofErr w:type="spellEnd"/>
      <w:r>
        <w:rPr>
          <w:rFonts w:hint="eastAsia"/>
        </w:rPr>
        <w:t>.</w:t>
      </w:r>
    </w:p>
    <w:sectPr w:rsidR="00C82B9B" w:rsidSect="00D71782">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82"/>
    <w:rsid w:val="00095819"/>
    <w:rsid w:val="000F6F84"/>
    <w:rsid w:val="0011628E"/>
    <w:rsid w:val="00264493"/>
    <w:rsid w:val="00565586"/>
    <w:rsid w:val="005C5C68"/>
    <w:rsid w:val="005F5A4E"/>
    <w:rsid w:val="00603A45"/>
    <w:rsid w:val="006A2F8F"/>
    <w:rsid w:val="00721080"/>
    <w:rsid w:val="00C82B9B"/>
    <w:rsid w:val="00D37396"/>
    <w:rsid w:val="00D71782"/>
    <w:rsid w:val="00D76E30"/>
    <w:rsid w:val="00DE759C"/>
    <w:rsid w:val="00E66BD9"/>
    <w:rsid w:val="00EF3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DB6F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45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Data Science Present.docx</Template>
  <TotalTime>33</TotalTime>
  <Pages>2</Pages>
  <Words>187</Words>
  <Characters>1072</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2020-11-22T18:15:00Z</dcterms:created>
  <dcterms:modified xsi:type="dcterms:W3CDTF">2020-11-24T07:04:00Z</dcterms:modified>
</cp:coreProperties>
</file>